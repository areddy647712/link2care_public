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7E33D0F8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0C93CB72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56A7F1D2" w:rsidR="005674B4" w:rsidRPr="006F16B5" w:rsidRDefault="00360E7E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4879E026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360E7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360E7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360E7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360E7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360E7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360E7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360E7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360E7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360E7E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4"/>
    </w:p>
    <w:p w14:paraId="395E21C0" w14:textId="5931A988" w:rsidR="00DB5C8D" w:rsidRDefault="00DB5C8D" w:rsidP="00713E4E">
      <w:pPr>
        <w:pStyle w:val="Heading1"/>
      </w:pPr>
      <w:bookmarkStart w:id="5" w:name="_Toc42615786"/>
      <w:r w:rsidRPr="00DB5C8D">
        <w:t xml:space="preserve">Study </w:t>
      </w:r>
      <w:bookmarkEnd w:id="5"/>
      <w:r w:rsidR="002B337A">
        <w:t>Overview</w:t>
      </w:r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722B98F4" w14:textId="0CB17670" w:rsidR="007657F6" w:rsidRDefault="00A111A5" w:rsidP="00E033D8">
      <w:pPr>
        <w:rPr>
          <w:rFonts w:ascii="Times New Roman" w:hAnsi="Times New Roman" w:cs="Times New Roman"/>
          <w:color w:val="auto"/>
          <w:sz w:val="22"/>
        </w:rPr>
      </w:pPr>
      <w:bookmarkStart w:id="6" w:name="table_overview"/>
      <w:r>
        <w:rPr>
          <w:rFonts w:ascii="Times New Roman" w:hAnsi="Times New Roman" w:cs="Times New Roman"/>
          <w:color w:val="auto"/>
          <w:sz w:val="22"/>
        </w:rPr>
        <w:t xml:space="preserve">&lt;bm&gt; </w:t>
      </w:r>
      <w:proofErr w:type="spellStart"/>
      <w:r w:rsidR="008C1C9E">
        <w:rPr>
          <w:rFonts w:ascii="Times New Roman" w:hAnsi="Times New Roman" w:cs="Times New Roman"/>
          <w:color w:val="auto"/>
          <w:sz w:val="22"/>
        </w:rPr>
        <w:t>table_overview</w:t>
      </w:r>
      <w:bookmarkEnd w:id="6"/>
      <w:proofErr w:type="spellEnd"/>
      <w:r>
        <w:rPr>
          <w:rFonts w:ascii="Times New Roman" w:hAnsi="Times New Roman" w:cs="Times New Roman"/>
          <w:color w:val="auto"/>
          <w:sz w:val="22"/>
        </w:rPr>
        <w:t xml:space="preserve"> </w:t>
      </w:r>
    </w:p>
    <w:p w14:paraId="0F19537F" w14:textId="77777777" w:rsidR="00A111A5" w:rsidRDefault="00A111A5" w:rsidP="00E033D8">
      <w:pPr>
        <w:rPr>
          <w:rFonts w:ascii="Times New Roman" w:hAnsi="Times New Roman" w:cs="Times New Roman"/>
          <w:color w:val="auto"/>
          <w:sz w:val="22"/>
        </w:rPr>
      </w:pPr>
    </w:p>
    <w:tbl>
      <w:tblPr>
        <w:tblStyle w:val="TableGrid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1440"/>
      </w:tblGrid>
      <w:tr w:rsidR="00F53A2B" w14:paraId="383BB9F7" w14:textId="77777777" w:rsidTr="00F53A2B">
        <w:tc>
          <w:tcPr>
            <w:tcW w:w="5000" w:type="pct"/>
            <w:gridSpan w:val="2"/>
          </w:tcPr>
          <w:p w14:paraId="0D66B508" w14:textId="77777777" w:rsidR="00F53A2B" w:rsidRDefault="00F53A2B" w:rsidP="006F22E6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7"/>
            <w:r w:rsidRPr="000C680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Dates</w:t>
            </w:r>
            <w:commentRangeEnd w:id="7"/>
            <w:r w:rsidR="000036F1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7"/>
            </w:r>
          </w:p>
        </w:tc>
      </w:tr>
      <w:tr w:rsidR="00F53A2B" w14:paraId="49CFC2CD" w14:textId="77777777" w:rsidTr="00F53A2B">
        <w:tc>
          <w:tcPr>
            <w:tcW w:w="3571" w:type="pct"/>
          </w:tcPr>
          <w:p w14:paraId="665A0C33" w14:textId="2B7DCA8D" w:rsidR="00F53A2B" w:rsidRPr="000C6809" w:rsidRDefault="00F53A2B" w:rsidP="00F53A2B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Report updated</w:t>
            </w:r>
          </w:p>
        </w:tc>
        <w:tc>
          <w:tcPr>
            <w:tcW w:w="1429" w:type="pct"/>
          </w:tcPr>
          <w:p w14:paraId="2792E7B5" w14:textId="13D05187" w:rsidR="00F53A2B" w:rsidRDefault="00F53A2B" w:rsidP="00F53A2B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2021-12-05</w:t>
            </w:r>
          </w:p>
        </w:tc>
      </w:tr>
      <w:tr w:rsidR="00F53A2B" w14:paraId="5205EC36" w14:textId="77777777" w:rsidTr="00F53A2B">
        <w:tc>
          <w:tcPr>
            <w:tcW w:w="3571" w:type="pct"/>
          </w:tcPr>
          <w:p w14:paraId="55C95919" w14:textId="1515049F" w:rsidR="00F53A2B" w:rsidRDefault="00F53A2B" w:rsidP="00F53A2B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First screening</w:t>
            </w:r>
          </w:p>
        </w:tc>
        <w:tc>
          <w:tcPr>
            <w:tcW w:w="1429" w:type="pct"/>
          </w:tcPr>
          <w:p w14:paraId="286BFE42" w14:textId="625F04E7" w:rsidR="00F53A2B" w:rsidRDefault="00F53A2B" w:rsidP="00F53A2B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2018-04-27</w:t>
            </w:r>
          </w:p>
        </w:tc>
      </w:tr>
      <w:tr w:rsidR="00F53A2B" w14:paraId="6BAA271E" w14:textId="77777777" w:rsidTr="00F53A2B">
        <w:tc>
          <w:tcPr>
            <w:tcW w:w="3571" w:type="pct"/>
          </w:tcPr>
          <w:p w14:paraId="42710737" w14:textId="77777777" w:rsidR="00F53A2B" w:rsidRDefault="00F53A2B" w:rsidP="00F53A2B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Most recent screening</w:t>
            </w:r>
          </w:p>
        </w:tc>
        <w:tc>
          <w:tcPr>
            <w:tcW w:w="1429" w:type="pct"/>
          </w:tcPr>
          <w:p w14:paraId="052EB388" w14:textId="77777777" w:rsidR="00F53A2B" w:rsidRDefault="00F53A2B" w:rsidP="00F53A2B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2021-11-19</w:t>
            </w:r>
          </w:p>
        </w:tc>
      </w:tr>
      <w:tr w:rsidR="00F53A2B" w14:paraId="58455581" w14:textId="77777777" w:rsidTr="00F53A2B">
        <w:tc>
          <w:tcPr>
            <w:tcW w:w="3571" w:type="pct"/>
          </w:tcPr>
          <w:p w14:paraId="79ABAB5F" w14:textId="21F99589" w:rsidR="00F53A2B" w:rsidRDefault="00F53A2B" w:rsidP="00F53A2B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429" w:type="pct"/>
          </w:tcPr>
          <w:p w14:paraId="49DA56EB" w14:textId="4855E330" w:rsidR="00F53A2B" w:rsidRDefault="00F53A2B" w:rsidP="00F53A2B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F53A2B" w14:paraId="2E408881" w14:textId="77777777" w:rsidTr="00F53A2B">
        <w:tc>
          <w:tcPr>
            <w:tcW w:w="5000" w:type="pct"/>
            <w:gridSpan w:val="2"/>
          </w:tcPr>
          <w:p w14:paraId="4DF0E9A7" w14:textId="77777777" w:rsidR="00F53A2B" w:rsidRDefault="00F53A2B" w:rsidP="00F53A2B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0C680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People</w:t>
            </w:r>
          </w:p>
        </w:tc>
      </w:tr>
      <w:tr w:rsidR="00F53A2B" w14:paraId="4BCFEF53" w14:textId="77777777" w:rsidTr="00F53A2B">
        <w:tc>
          <w:tcPr>
            <w:tcW w:w="3571" w:type="pct"/>
          </w:tcPr>
          <w:p w14:paraId="7CC198B9" w14:textId="77777777" w:rsidR="00F53A2B" w:rsidRDefault="00F53A2B" w:rsidP="00F53A2B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Total number of people screened</w:t>
            </w:r>
          </w:p>
        </w:tc>
        <w:tc>
          <w:tcPr>
            <w:tcW w:w="1429" w:type="pct"/>
          </w:tcPr>
          <w:p w14:paraId="2A0CE593" w14:textId="77777777" w:rsidR="00F53A2B" w:rsidRDefault="00F53A2B" w:rsidP="00F53A2B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382</w:t>
            </w:r>
          </w:p>
        </w:tc>
      </w:tr>
      <w:tr w:rsidR="00F53A2B" w14:paraId="4FAE0853" w14:textId="77777777" w:rsidTr="00F53A2B">
        <w:tc>
          <w:tcPr>
            <w:tcW w:w="3571" w:type="pct"/>
          </w:tcPr>
          <w:p w14:paraId="031D2277" w14:textId="77777777" w:rsidR="00F53A2B" w:rsidRDefault="00F53A2B" w:rsidP="00F53A2B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Total number of people screened in</w:t>
            </w:r>
          </w:p>
        </w:tc>
        <w:tc>
          <w:tcPr>
            <w:tcW w:w="1429" w:type="pct"/>
          </w:tcPr>
          <w:p w14:paraId="0FBFE482" w14:textId="77777777" w:rsidR="00F53A2B" w:rsidRDefault="00F53A2B" w:rsidP="00F53A2B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329</w:t>
            </w:r>
          </w:p>
        </w:tc>
      </w:tr>
      <w:tr w:rsidR="00F53A2B" w14:paraId="36D864C2" w14:textId="77777777" w:rsidTr="00F53A2B">
        <w:tc>
          <w:tcPr>
            <w:tcW w:w="3571" w:type="pct"/>
          </w:tcPr>
          <w:p w14:paraId="6282325D" w14:textId="77777777" w:rsidR="00F53A2B" w:rsidRDefault="00F53A2B" w:rsidP="00F53A2B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Total number of people screened out</w:t>
            </w:r>
          </w:p>
        </w:tc>
        <w:tc>
          <w:tcPr>
            <w:tcW w:w="1429" w:type="pct"/>
          </w:tcPr>
          <w:p w14:paraId="37D30E4D" w14:textId="77777777" w:rsidR="00F53A2B" w:rsidRDefault="00F53A2B" w:rsidP="00F53A2B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53</w:t>
            </w:r>
          </w:p>
        </w:tc>
      </w:tr>
      <w:tr w:rsidR="00F53A2B" w14:paraId="0697E825" w14:textId="77777777" w:rsidTr="00F53A2B">
        <w:tc>
          <w:tcPr>
            <w:tcW w:w="3571" w:type="pct"/>
          </w:tcPr>
          <w:p w14:paraId="6352CD31" w14:textId="77777777" w:rsidR="00F53A2B" w:rsidRDefault="00F53A2B" w:rsidP="00F53A2B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429" w:type="pct"/>
          </w:tcPr>
          <w:p w14:paraId="7A96CF34" w14:textId="77777777" w:rsidR="00F53A2B" w:rsidRDefault="00F53A2B" w:rsidP="00F53A2B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F53A2B" w14:paraId="10EC3D6A" w14:textId="77777777" w:rsidTr="00F53A2B">
        <w:tc>
          <w:tcPr>
            <w:tcW w:w="5000" w:type="pct"/>
            <w:gridSpan w:val="2"/>
          </w:tcPr>
          <w:p w14:paraId="216DEB65" w14:textId="796338D6" w:rsidR="00F53A2B" w:rsidRDefault="00F53A2B" w:rsidP="00F53A2B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3120C8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Randomization</w:t>
            </w:r>
          </w:p>
        </w:tc>
      </w:tr>
      <w:tr w:rsidR="00F53A2B" w14:paraId="758F53BE" w14:textId="77777777" w:rsidTr="00F53A2B">
        <w:tc>
          <w:tcPr>
            <w:tcW w:w="3571" w:type="pct"/>
          </w:tcPr>
          <w:p w14:paraId="51FCB611" w14:textId="77777777" w:rsidR="00F53A2B" w:rsidRDefault="00F53A2B" w:rsidP="00F53A2B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Usual Case Management (UCM)</w:t>
            </w:r>
          </w:p>
        </w:tc>
        <w:tc>
          <w:tcPr>
            <w:tcW w:w="1429" w:type="pct"/>
          </w:tcPr>
          <w:p w14:paraId="66E18A9B" w14:textId="77777777" w:rsidR="00F53A2B" w:rsidRDefault="00F53A2B" w:rsidP="00F53A2B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102 (31.0)</w:t>
            </w:r>
          </w:p>
        </w:tc>
      </w:tr>
      <w:tr w:rsidR="00F53A2B" w14:paraId="045B9A4F" w14:textId="77777777" w:rsidTr="00F53A2B">
        <w:tc>
          <w:tcPr>
            <w:tcW w:w="3571" w:type="pct"/>
          </w:tcPr>
          <w:p w14:paraId="168C8E65" w14:textId="77777777" w:rsidR="00F53A2B" w:rsidRDefault="00F53A2B" w:rsidP="00F53A2B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UCM + Smart Phone (UCM + SP)</w:t>
            </w:r>
          </w:p>
        </w:tc>
        <w:tc>
          <w:tcPr>
            <w:tcW w:w="1429" w:type="pct"/>
          </w:tcPr>
          <w:p w14:paraId="293F8199" w14:textId="77777777" w:rsidR="00F53A2B" w:rsidRDefault="00F53A2B" w:rsidP="00F53A2B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102 (31.0)</w:t>
            </w:r>
          </w:p>
        </w:tc>
      </w:tr>
      <w:tr w:rsidR="00F53A2B" w14:paraId="5C318656" w14:textId="77777777" w:rsidTr="00F53A2B">
        <w:tc>
          <w:tcPr>
            <w:tcW w:w="3571" w:type="pct"/>
          </w:tcPr>
          <w:p w14:paraId="493B865D" w14:textId="77777777" w:rsidR="00F53A2B" w:rsidRDefault="00F53A2B" w:rsidP="00F53A2B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Link2Care (L2C)</w:t>
            </w:r>
          </w:p>
        </w:tc>
        <w:tc>
          <w:tcPr>
            <w:tcW w:w="1429" w:type="pct"/>
          </w:tcPr>
          <w:p w14:paraId="0B9E8A6F" w14:textId="77777777" w:rsidR="00F53A2B" w:rsidRDefault="00F53A2B" w:rsidP="00F53A2B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100 (30.4)</w:t>
            </w:r>
          </w:p>
        </w:tc>
      </w:tr>
      <w:tr w:rsidR="00F53A2B" w14:paraId="22888205" w14:textId="77777777" w:rsidTr="00F53A2B">
        <w:tc>
          <w:tcPr>
            <w:tcW w:w="3571" w:type="pct"/>
          </w:tcPr>
          <w:p w14:paraId="72FB6C0D" w14:textId="77777777" w:rsidR="00F53A2B" w:rsidRDefault="00F53A2B" w:rsidP="00F53A2B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Not Randomized</w:t>
            </w:r>
          </w:p>
        </w:tc>
        <w:tc>
          <w:tcPr>
            <w:tcW w:w="1429" w:type="pct"/>
          </w:tcPr>
          <w:p w14:paraId="326D349F" w14:textId="77777777" w:rsidR="00F53A2B" w:rsidRDefault="00F53A2B" w:rsidP="00F53A2B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25 (7.6)</w:t>
            </w:r>
          </w:p>
        </w:tc>
      </w:tr>
    </w:tbl>
    <w:p w14:paraId="3E7C32B8" w14:textId="77777777" w:rsidR="008C1C9E" w:rsidRDefault="008C1C9E" w:rsidP="00E033D8">
      <w:pPr>
        <w:rPr>
          <w:rFonts w:ascii="Times New Roman" w:hAnsi="Times New Roman" w:cs="Times New Roman"/>
          <w:color w:val="auto"/>
          <w:sz w:val="22"/>
        </w:rPr>
      </w:pPr>
    </w:p>
    <w:p w14:paraId="4786101E" w14:textId="7D252330" w:rsidR="008C1C9E" w:rsidRDefault="008C1C9E" w:rsidP="00E033D8">
      <w:pPr>
        <w:rPr>
          <w:rFonts w:ascii="Times New Roman" w:hAnsi="Times New Roman" w:cs="Times New Roman"/>
          <w:color w:val="auto"/>
          <w:sz w:val="22"/>
        </w:rPr>
      </w:pPr>
    </w:p>
    <w:p w14:paraId="14C3F5E8" w14:textId="77777777" w:rsidR="008C1C9E" w:rsidRPr="008C1C9E" w:rsidRDefault="008C1C9E" w:rsidP="00E033D8">
      <w:pPr>
        <w:rPr>
          <w:rFonts w:ascii="Times New Roman" w:hAnsi="Times New Roman" w:cs="Times New Roman"/>
          <w:color w:val="auto"/>
          <w:sz w:val="22"/>
        </w:rPr>
      </w:pPr>
    </w:p>
    <w:p w14:paraId="1119AD8E" w14:textId="77777777" w:rsidR="008C1C9E" w:rsidRDefault="008C1C9E" w:rsidP="00E033D8">
      <w:pPr>
        <w:rPr>
          <w:rFonts w:ascii="Times New Roman" w:hAnsi="Times New Roman" w:cs="Times New Roman"/>
          <w:b/>
          <w:bCs/>
          <w:color w:val="auto"/>
          <w:sz w:val="22"/>
        </w:rPr>
      </w:pPr>
    </w:p>
    <w:p w14:paraId="26295E17" w14:textId="779B04F2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8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8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9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9"/>
      <w:proofErr w:type="spellEnd"/>
    </w:p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10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10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5540F36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A369FCE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04D471A2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202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40072EEC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11" w:name="_Toc42615788"/>
      <w:r>
        <w:lastRenderedPageBreak/>
        <w:t>Phone Terminations</w:t>
      </w:r>
      <w:bookmarkEnd w:id="11"/>
    </w:p>
    <w:p w14:paraId="7E069B0E" w14:textId="71536FD2" w:rsidR="0015480B" w:rsidRDefault="0015480B" w:rsidP="00713E4E"/>
    <w:p w14:paraId="28F5C13A" w14:textId="01159D4A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12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12"/>
      <w:proofErr w:type="spellEnd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3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13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Sold or </w:t>
            </w:r>
            <w:proofErr w:type="gramStart"/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Gifted</w:t>
            </w:r>
            <w:proofErr w:type="gramEnd"/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4" w:name="_Toc42615789"/>
      <w:r>
        <w:lastRenderedPageBreak/>
        <w:t>Visit Compliance</w:t>
      </w:r>
      <w:bookmarkEnd w:id="14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15"/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15"/>
            <w:r w:rsidR="00EF4F44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5"/>
            </w: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16" w:name="n_randomized"/>
            <w:proofErr w:type="spellStart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n_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randomized</w:t>
            </w:r>
            <w:bookmarkEnd w:id="16"/>
            <w:proofErr w:type="spellEnd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F4F44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EF4F44" w:rsidRPr="00A21D6B" w:rsidRDefault="00EF4F44" w:rsidP="00EF4F44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5E98072" w:rsidR="00EF4F44" w:rsidRPr="00A21D6B" w:rsidRDefault="00EF4F44" w:rsidP="00EF4F44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E11B4E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377B1AD2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100 (32.9)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08EE6DAD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17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329</w:t>
            </w:r>
            <w:commentRangeEnd w:id="17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7"/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BAF9C76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18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303</w:t>
            </w:r>
            <w:commentRangeEnd w:id="18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8"/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78F7DBA1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9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9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4A84A65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AF7600"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047CB71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93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E29B73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0715BB57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11A1D10D" w:rsidR="007208FF" w:rsidRPr="00BD362C" w:rsidRDefault="002715BB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20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20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6275DE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3033647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BFBE8F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18D869E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(5.5)</w:t>
            </w:r>
          </w:p>
        </w:tc>
      </w:tr>
      <w:tr w:rsidR="006275DE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8EC018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67C0FD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(22.0)</w:t>
            </w:r>
          </w:p>
        </w:tc>
        <w:tc>
          <w:tcPr>
            <w:tcW w:w="1887" w:type="dxa"/>
            <w:vAlign w:val="center"/>
          </w:tcPr>
          <w:p w14:paraId="5347D9E9" w14:textId="03705A8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7B23EA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64C716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17FC829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41 (32.3)</w:t>
            </w:r>
          </w:p>
        </w:tc>
        <w:tc>
          <w:tcPr>
            <w:tcW w:w="1887" w:type="dxa"/>
            <w:vAlign w:val="center"/>
          </w:tcPr>
          <w:p w14:paraId="593FC3B3" w14:textId="58AB571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1A6863E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231B588D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07A2C9B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(40.9)</w:t>
            </w:r>
          </w:p>
        </w:tc>
        <w:tc>
          <w:tcPr>
            <w:tcW w:w="1887" w:type="dxa"/>
            <w:vAlign w:val="center"/>
          </w:tcPr>
          <w:p w14:paraId="6B1BE6BA" w14:textId="3F3DA4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2ADF10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(4.7)</w:t>
            </w:r>
          </w:p>
        </w:tc>
      </w:tr>
      <w:tr w:rsidR="006275DE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688150D9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2FA582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56 (44.1)</w:t>
            </w:r>
          </w:p>
        </w:tc>
        <w:tc>
          <w:tcPr>
            <w:tcW w:w="1887" w:type="dxa"/>
            <w:vAlign w:val="center"/>
          </w:tcPr>
          <w:p w14:paraId="18B9F791" w14:textId="201F458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6AE2E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6D91FE1E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64F05B6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(48.8)</w:t>
            </w:r>
          </w:p>
        </w:tc>
        <w:tc>
          <w:tcPr>
            <w:tcW w:w="1887" w:type="dxa"/>
            <w:vAlign w:val="center"/>
          </w:tcPr>
          <w:p w14:paraId="70BCF086" w14:textId="0335646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2F0779D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59839E2D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337ABF0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69 (54.3)</w:t>
            </w:r>
          </w:p>
        </w:tc>
        <w:tc>
          <w:tcPr>
            <w:tcW w:w="1887" w:type="dxa"/>
            <w:vAlign w:val="center"/>
          </w:tcPr>
          <w:p w14:paraId="44D3B10D" w14:textId="0A6F9A7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73A85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323A8C8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22920B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(52.8)</w:t>
            </w:r>
          </w:p>
        </w:tc>
        <w:tc>
          <w:tcPr>
            <w:tcW w:w="1887" w:type="dxa"/>
            <w:vAlign w:val="center"/>
          </w:tcPr>
          <w:p w14:paraId="14C34E59" w14:textId="0240ECF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A89476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7DEBEF5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5B37FF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(56.7)</w:t>
            </w:r>
          </w:p>
        </w:tc>
        <w:tc>
          <w:tcPr>
            <w:tcW w:w="1887" w:type="dxa"/>
            <w:vAlign w:val="center"/>
          </w:tcPr>
          <w:p w14:paraId="701AD4EE" w14:textId="2637BD8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117792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376549C4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5A0E7AF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75 (59.1)</w:t>
            </w:r>
          </w:p>
        </w:tc>
        <w:tc>
          <w:tcPr>
            <w:tcW w:w="1887" w:type="dxa"/>
            <w:vAlign w:val="center"/>
          </w:tcPr>
          <w:p w14:paraId="0D30A9CB" w14:textId="703C93F7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2B8E3E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7A211F59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406C07C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77 (60.6)</w:t>
            </w:r>
          </w:p>
        </w:tc>
        <w:tc>
          <w:tcPr>
            <w:tcW w:w="1887" w:type="dxa"/>
            <w:vAlign w:val="center"/>
          </w:tcPr>
          <w:p w14:paraId="1663AE05" w14:textId="00B1A76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3E44911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6275DE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1D1772E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3EFC8B4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82 (64.6)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265762E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220BE627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93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(45.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5D4EE16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6275DE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126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21" w:name="_Toc42615792"/>
      <w:r>
        <w:lastRenderedPageBreak/>
        <w:t>Arrests</w:t>
      </w:r>
      <w:bookmarkEnd w:id="21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015E86C4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274965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42F4944A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22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15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22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2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FC1F853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0.0</w:t>
            </w: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23" w:name="_Toc42615793"/>
      <w:r w:rsidRPr="00BC4B3B">
        <w:lastRenderedPageBreak/>
        <w:t>Bridge Case Session Minutes</w:t>
      </w:r>
      <w:bookmarkEnd w:id="23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2C4717C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Start w:id="24"/>
            <w:commentRangeStart w:id="25"/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commentRangeEnd w:id="24"/>
            <w:r w:rsidR="00CF367C">
              <w:rPr>
                <w:rStyle w:val="CommentReference"/>
                <w:color w:val="auto"/>
              </w:rPr>
              <w:commentReference w:id="24"/>
            </w:r>
            <w:commentRangeEnd w:id="25"/>
            <w:r w:rsidR="00CF367C">
              <w:rPr>
                <w:rStyle w:val="CommentReference"/>
                <w:color w:val="auto"/>
              </w:rPr>
              <w:commentReference w:id="25"/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304)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40695343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3CA184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7C6295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017D11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6FE36F7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 (72.0)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637472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2AC7886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(67.6)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9925D43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 (74.0)</w:t>
            </w:r>
          </w:p>
        </w:tc>
      </w:tr>
      <w:tr w:rsidR="00017D11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8D68D8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525BD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0E0BEC4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(10.8)</w:t>
            </w:r>
          </w:p>
        </w:tc>
        <w:tc>
          <w:tcPr>
            <w:tcW w:w="1538" w:type="dxa"/>
            <w:vAlign w:val="center"/>
          </w:tcPr>
          <w:p w14:paraId="09D274D0" w14:textId="688F4BE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(8.0)</w:t>
            </w:r>
          </w:p>
        </w:tc>
      </w:tr>
      <w:tr w:rsidR="00017D11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5FB43834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19623BA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5E068622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(44.1)</w:t>
            </w:r>
          </w:p>
        </w:tc>
        <w:tc>
          <w:tcPr>
            <w:tcW w:w="1538" w:type="dxa"/>
            <w:vAlign w:val="center"/>
          </w:tcPr>
          <w:p w14:paraId="19794082" w14:textId="6639AE5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(52.0)</w:t>
            </w:r>
          </w:p>
        </w:tc>
      </w:tr>
      <w:tr w:rsidR="00017D11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CC9D8B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(22.7)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3E8EDE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3C919B6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(27.5)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7DE460C7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(21.0)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32D0E89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commentRangeStart w:id="26"/>
            <w:r w:rsidR="00017D11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304</w:t>
            </w:r>
            <w:commentRangeEnd w:id="26"/>
            <w:r w:rsidR="00017D11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6"/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27" w:name="_Toc42615794"/>
      <w:r w:rsidR="00FB22D4">
        <w:lastRenderedPageBreak/>
        <w:t>Recruitment</w:t>
      </w:r>
      <w:bookmarkEnd w:id="27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28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28"/>
      <w:proofErr w:type="spellEnd"/>
    </w:p>
    <w:p w14:paraId="31F3654D" w14:textId="01B147B5" w:rsidR="002865B9" w:rsidRPr="002865B9" w:rsidRDefault="00C36D5B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C36D5B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29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29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7" w:author="Author" w:initials="A">
    <w:p w14:paraId="7A3FE41E" w14:textId="04D5A0E8" w:rsidR="000036F1" w:rsidRDefault="000036F1">
      <w:pPr>
        <w:pStyle w:val="CommentText"/>
      </w:pPr>
      <w:r>
        <w:rPr>
          <w:rStyle w:val="CommentReference"/>
        </w:rPr>
        <w:annotationRef/>
      </w:r>
      <w:r w:rsidR="00D36FD7">
        <w:t xml:space="preserve">Automate this in </w:t>
      </w:r>
      <w:r w:rsidR="00D36FD7">
        <w:t>R</w:t>
      </w:r>
    </w:p>
  </w:comment>
  <w:comment w:id="15" w:author="Author" w:initials="A">
    <w:p w14:paraId="69AAE464" w14:textId="729ACF61" w:rsidR="00EF4F44" w:rsidRDefault="00EF4F44">
      <w:pPr>
        <w:pStyle w:val="CommentText"/>
      </w:pPr>
      <w:r>
        <w:rPr>
          <w:rStyle w:val="CommentReference"/>
        </w:rPr>
        <w:annotationRef/>
      </w:r>
      <w:r>
        <w:t>We may want to add a new table showing how many people were dropped.</w:t>
      </w:r>
    </w:p>
  </w:comment>
  <w:comment w:id="17" w:author="Author" w:initials="A">
    <w:p w14:paraId="6B1205F3" w14:textId="4EA53928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18" w:author="Author" w:initials="A">
    <w:p w14:paraId="6D53A8BA" w14:textId="1F531D72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22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  <w:comment w:id="24" w:author="Author" w:initials="A">
    <w:p w14:paraId="6468E8BC" w14:textId="185C9896" w:rsidR="00CF367C" w:rsidRDefault="00CF367C">
      <w:pPr>
        <w:pStyle w:val="CommentText"/>
      </w:pPr>
      <w:r>
        <w:rPr>
          <w:rStyle w:val="CommentReference"/>
        </w:rPr>
        <w:annotationRef/>
      </w:r>
      <w:r>
        <w:t>Renumber tables from here down</w:t>
      </w:r>
    </w:p>
  </w:comment>
  <w:comment w:id="25" w:author="Author" w:initials="A">
    <w:p w14:paraId="23ABF6F3" w14:textId="2AC93573" w:rsidR="00CF367C" w:rsidRDefault="00CF367C">
      <w:pPr>
        <w:pStyle w:val="CommentText"/>
      </w:pPr>
      <w:r>
        <w:rPr>
          <w:rStyle w:val="CommentReference"/>
        </w:rPr>
        <w:annotationRef/>
      </w:r>
      <w:r>
        <w:t xml:space="preserve">Also, this is </w:t>
      </w:r>
      <w:proofErr w:type="gramStart"/>
      <w:r>
        <w:t>definitely to</w:t>
      </w:r>
      <w:proofErr w:type="gramEnd"/>
      <w:r>
        <w:t xml:space="preserve"> most complex table to fill in. Figure out a better layout. </w:t>
      </w:r>
    </w:p>
  </w:comment>
  <w:comment w:id="26" w:author="Author" w:initials="A">
    <w:p w14:paraId="13783CAE" w14:textId="5EE7D944" w:rsidR="00017D11" w:rsidRDefault="00017D11">
      <w:pPr>
        <w:pStyle w:val="CommentText"/>
      </w:pPr>
      <w:r>
        <w:rPr>
          <w:rStyle w:val="CommentReference"/>
        </w:rPr>
        <w:annotationRef/>
      </w:r>
      <w:r>
        <w:t>These are easy to forget to change. Automate.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7A3FE41E" w15:done="0"/>
  <w15:commentEx w15:paraId="69AAE464" w15:done="0"/>
  <w15:commentEx w15:paraId="6B1205F3" w15:done="0"/>
  <w15:commentEx w15:paraId="6D53A8BA" w15:done="0"/>
  <w15:commentEx w15:paraId="76853355" w15:done="0"/>
  <w15:commentEx w15:paraId="6468E8BC" w15:done="0"/>
  <w15:commentEx w15:paraId="23ABF6F3" w15:paraIdParent="6468E8BC" w15:done="0"/>
  <w15:commentEx w15:paraId="13783C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7A3FE41E" w16cid:durableId="25573E2C"/>
  <w16cid:commentId w16cid:paraId="69AAE464" w16cid:durableId="255620E6"/>
  <w16cid:commentId w16cid:paraId="6B1205F3" w16cid:durableId="2556213A"/>
  <w16cid:commentId w16cid:paraId="6D53A8BA" w16cid:durableId="25562148"/>
  <w16cid:commentId w16cid:paraId="76853355" w16cid:durableId="2556231E"/>
  <w16cid:commentId w16cid:paraId="6468E8BC" w16cid:durableId="25562360"/>
  <w16cid:commentId w16cid:paraId="23ABF6F3" w16cid:durableId="2556238D"/>
  <w16cid:commentId w16cid:paraId="13783CAE" w16cid:durableId="255624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C1FF" w14:textId="77777777" w:rsidR="00360E7E" w:rsidRDefault="00360E7E" w:rsidP="005A20E2">
      <w:r>
        <w:separator/>
      </w:r>
    </w:p>
    <w:p w14:paraId="77640D8E" w14:textId="77777777" w:rsidR="00360E7E" w:rsidRDefault="00360E7E"/>
    <w:p w14:paraId="5468EA16" w14:textId="77777777" w:rsidR="00360E7E" w:rsidRDefault="00360E7E" w:rsidP="009B4773"/>
    <w:p w14:paraId="57E91E3D" w14:textId="77777777" w:rsidR="00360E7E" w:rsidRDefault="00360E7E" w:rsidP="00513832"/>
    <w:p w14:paraId="2539F89B" w14:textId="77777777" w:rsidR="00360E7E" w:rsidRDefault="00360E7E"/>
  </w:endnote>
  <w:endnote w:type="continuationSeparator" w:id="0">
    <w:p w14:paraId="5F4050CE" w14:textId="77777777" w:rsidR="00360E7E" w:rsidRDefault="00360E7E" w:rsidP="005A20E2">
      <w:r>
        <w:continuationSeparator/>
      </w:r>
    </w:p>
    <w:p w14:paraId="4168D75C" w14:textId="77777777" w:rsidR="00360E7E" w:rsidRDefault="00360E7E"/>
    <w:p w14:paraId="6E1ACD2B" w14:textId="77777777" w:rsidR="00360E7E" w:rsidRDefault="00360E7E" w:rsidP="009B4773"/>
    <w:p w14:paraId="153DE847" w14:textId="77777777" w:rsidR="00360E7E" w:rsidRDefault="00360E7E" w:rsidP="00513832"/>
    <w:p w14:paraId="0304B6CD" w14:textId="77777777" w:rsidR="00360E7E" w:rsidRDefault="00360E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4E624" w14:textId="77777777" w:rsidR="00360E7E" w:rsidRDefault="00360E7E" w:rsidP="005A20E2">
      <w:r>
        <w:separator/>
      </w:r>
    </w:p>
    <w:p w14:paraId="292DB458" w14:textId="77777777" w:rsidR="00360E7E" w:rsidRDefault="00360E7E"/>
    <w:p w14:paraId="596C4F76" w14:textId="77777777" w:rsidR="00360E7E" w:rsidRDefault="00360E7E" w:rsidP="009B4773"/>
    <w:p w14:paraId="2B314440" w14:textId="77777777" w:rsidR="00360E7E" w:rsidRDefault="00360E7E" w:rsidP="00513832"/>
    <w:p w14:paraId="1C1411AF" w14:textId="77777777" w:rsidR="00360E7E" w:rsidRDefault="00360E7E"/>
  </w:footnote>
  <w:footnote w:type="continuationSeparator" w:id="0">
    <w:p w14:paraId="4EF38540" w14:textId="77777777" w:rsidR="00360E7E" w:rsidRDefault="00360E7E" w:rsidP="005A20E2">
      <w:r>
        <w:continuationSeparator/>
      </w:r>
    </w:p>
    <w:p w14:paraId="6F4BC888" w14:textId="77777777" w:rsidR="00360E7E" w:rsidRDefault="00360E7E"/>
    <w:p w14:paraId="4958F2E8" w14:textId="77777777" w:rsidR="00360E7E" w:rsidRDefault="00360E7E" w:rsidP="009B4773"/>
    <w:p w14:paraId="746B7E87" w14:textId="77777777" w:rsidR="00360E7E" w:rsidRDefault="00360E7E" w:rsidP="00513832"/>
    <w:p w14:paraId="5AE1EF7C" w14:textId="77777777" w:rsidR="00360E7E" w:rsidRDefault="00360E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36F1"/>
    <w:rsid w:val="00004FBE"/>
    <w:rsid w:val="000050BD"/>
    <w:rsid w:val="000100B5"/>
    <w:rsid w:val="00011029"/>
    <w:rsid w:val="00012A83"/>
    <w:rsid w:val="0001498A"/>
    <w:rsid w:val="00017C3C"/>
    <w:rsid w:val="00017D11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C6809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2C2C"/>
    <w:rsid w:val="002955AB"/>
    <w:rsid w:val="002A137B"/>
    <w:rsid w:val="002A7D5F"/>
    <w:rsid w:val="002B337A"/>
    <w:rsid w:val="002B7415"/>
    <w:rsid w:val="002C1562"/>
    <w:rsid w:val="002C3909"/>
    <w:rsid w:val="002C5696"/>
    <w:rsid w:val="002D0EA8"/>
    <w:rsid w:val="002D77A4"/>
    <w:rsid w:val="002E0FBC"/>
    <w:rsid w:val="002F258F"/>
    <w:rsid w:val="0031130D"/>
    <w:rsid w:val="003120C8"/>
    <w:rsid w:val="00313EF9"/>
    <w:rsid w:val="00314A6F"/>
    <w:rsid w:val="00321E5A"/>
    <w:rsid w:val="00325150"/>
    <w:rsid w:val="00334394"/>
    <w:rsid w:val="00347AF5"/>
    <w:rsid w:val="00351F62"/>
    <w:rsid w:val="00353F9A"/>
    <w:rsid w:val="00355AFB"/>
    <w:rsid w:val="00356D43"/>
    <w:rsid w:val="00360E7E"/>
    <w:rsid w:val="00360F98"/>
    <w:rsid w:val="00361E90"/>
    <w:rsid w:val="00362478"/>
    <w:rsid w:val="003639D2"/>
    <w:rsid w:val="00364DC2"/>
    <w:rsid w:val="003704CE"/>
    <w:rsid w:val="00374421"/>
    <w:rsid w:val="0038144C"/>
    <w:rsid w:val="0038646A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657F6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1C9E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2DF6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E759C"/>
    <w:rsid w:val="009F1D01"/>
    <w:rsid w:val="00A06280"/>
    <w:rsid w:val="00A111A5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3AD0"/>
    <w:rsid w:val="00BC4B3B"/>
    <w:rsid w:val="00BC7F41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36D5B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67C"/>
    <w:rsid w:val="00CF3B8A"/>
    <w:rsid w:val="00D13200"/>
    <w:rsid w:val="00D15938"/>
    <w:rsid w:val="00D26769"/>
    <w:rsid w:val="00D27AF8"/>
    <w:rsid w:val="00D3044F"/>
    <w:rsid w:val="00D30CF1"/>
    <w:rsid w:val="00D35FA1"/>
    <w:rsid w:val="00D36FD7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3A34"/>
    <w:rsid w:val="00EA431D"/>
    <w:rsid w:val="00EA58FC"/>
    <w:rsid w:val="00EB0A20"/>
    <w:rsid w:val="00EB64ED"/>
    <w:rsid w:val="00EC0E5F"/>
    <w:rsid w:val="00EC4BCD"/>
    <w:rsid w:val="00EC5923"/>
    <w:rsid w:val="00EC7DFA"/>
    <w:rsid w:val="00ED100E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4E8"/>
    <w:rsid w:val="00F15BDF"/>
    <w:rsid w:val="00F217D3"/>
    <w:rsid w:val="00F22FA8"/>
    <w:rsid w:val="00F25963"/>
    <w:rsid w:val="00F33D64"/>
    <w:rsid w:val="00F33F5E"/>
    <w:rsid w:val="00F501D1"/>
    <w:rsid w:val="00F53A2B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1F1F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0E186D"/>
    <w:rsid w:val="00127040"/>
    <w:rsid w:val="001D731B"/>
    <w:rsid w:val="001E5D73"/>
    <w:rsid w:val="002B1B09"/>
    <w:rsid w:val="002F5A60"/>
    <w:rsid w:val="003307DD"/>
    <w:rsid w:val="003B4780"/>
    <w:rsid w:val="00431518"/>
    <w:rsid w:val="004A10C6"/>
    <w:rsid w:val="004C4C59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2021-12-05T19:33:00Z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