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6601D2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501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April 18, 2022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6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6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Reason For Screen 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47 (53.4)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 (15.9)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(8.0)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(5.7)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Walked Out Prior to Screen Out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88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5540F36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A369FCE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04D471A2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40072EEC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9" w:name="_Toc42615788"/>
      <w:r>
        <w:lastRenderedPageBreak/>
        <w:t>Phone Terminations</w:t>
      </w:r>
      <w:bookmarkEnd w:id="9"/>
    </w:p>
    <w:p w14:paraId="7E069B0E" w14:textId="71536FD2" w:rsidR="0015480B" w:rsidRDefault="0015480B" w:rsidP="00713E4E"/>
    <w:p w14:paraId="28F5C13A" w14:textId="01159D4A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1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325</w:t>
      </w:r>
      <w:bookmarkEnd w:id="10"/>
      <w:proofErr w:type="spellEnd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1" w:name="fig_phone_terminations"/>
      <w:proofErr w:type="spellStart"/>
      <w:r>
        <w:rPr/>
        <w:drawing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2" w:name="_Toc42615789"/>
      <w:r>
        <w:lastRenderedPageBreak/>
        <w:t>Visit Compliance</w:t>
      </w:r>
      <w:bookmarkEnd w:id="12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13"/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13"/>
            <w:r w:rsidR="00EF4F44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3"/>
            </w: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14" w:name="n_randomized"/>
            <w:proofErr w:type="spellStart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330</w:t>
            </w:r>
            <w:bookmarkEnd w:id="14"/>
            <w:proofErr w:type="spellEnd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F4F44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EF4F44" w:rsidRPr="00A21D6B" w:rsidRDefault="00EF4F44" w:rsidP="00EF4F44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5E98072" w:rsidR="00EF4F44" w:rsidRPr="00A21D6B" w:rsidRDefault="00EF4F44" w:rsidP="00EF4F44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E11B4E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377B1AD2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100 (32.9)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5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329</w:t>
            </w:r>
            <w:commentRangeEnd w:id="15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5"/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6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303</w:t>
            </w:r>
            <w:commentRangeEnd w:id="16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6"/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30039270" w:rsidR="00AF3287" w:rsidRPr="00851724" w:rsidRDefault="00B4495D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-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7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7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4A84A65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AF7600"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047CB71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93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E29B73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0715BB57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11A1D10D" w:rsidR="007208FF" w:rsidRPr="00BD362C" w:rsidRDefault="002715BB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8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8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6275DE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3033647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BFBE8F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8D869E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(5.5)</w:t>
            </w:r>
          </w:p>
        </w:tc>
      </w:tr>
      <w:tr w:rsidR="006275DE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8EC018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67C0FD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(22.0)</w:t>
            </w:r>
          </w:p>
        </w:tc>
        <w:tc>
          <w:tcPr>
            <w:tcW w:w="1887" w:type="dxa"/>
            <w:vAlign w:val="center"/>
          </w:tcPr>
          <w:p w14:paraId="5347D9E9" w14:textId="03705A8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7B23EA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64C716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17FC829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(32.3)</w:t>
            </w:r>
          </w:p>
        </w:tc>
        <w:tc>
          <w:tcPr>
            <w:tcW w:w="1887" w:type="dxa"/>
            <w:vAlign w:val="center"/>
          </w:tcPr>
          <w:p w14:paraId="593FC3B3" w14:textId="58AB571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1A6863E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231B588D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07A2C9B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(40.9)</w:t>
            </w:r>
          </w:p>
        </w:tc>
        <w:tc>
          <w:tcPr>
            <w:tcW w:w="1887" w:type="dxa"/>
            <w:vAlign w:val="center"/>
          </w:tcPr>
          <w:p w14:paraId="6B1BE6BA" w14:textId="3F3DA4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2ADF10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(4.7)</w:t>
            </w:r>
          </w:p>
        </w:tc>
      </w:tr>
      <w:tr w:rsidR="006275DE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688150D9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2FA582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56 (44.1)</w:t>
            </w:r>
          </w:p>
        </w:tc>
        <w:tc>
          <w:tcPr>
            <w:tcW w:w="1887" w:type="dxa"/>
            <w:vAlign w:val="center"/>
          </w:tcPr>
          <w:p w14:paraId="18B9F791" w14:textId="201F458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6AE2E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6D91FE1E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64F05B6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(48.8)</w:t>
            </w:r>
          </w:p>
        </w:tc>
        <w:tc>
          <w:tcPr>
            <w:tcW w:w="1887" w:type="dxa"/>
            <w:vAlign w:val="center"/>
          </w:tcPr>
          <w:p w14:paraId="70BCF086" w14:textId="0335646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2F0779D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59839E2D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37ABF0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(54.3)</w:t>
            </w:r>
          </w:p>
        </w:tc>
        <w:tc>
          <w:tcPr>
            <w:tcW w:w="1887" w:type="dxa"/>
            <w:vAlign w:val="center"/>
          </w:tcPr>
          <w:p w14:paraId="44D3B10D" w14:textId="0A6F9A7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73A85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323A8C8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22920B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(52.8)</w:t>
            </w:r>
          </w:p>
        </w:tc>
        <w:tc>
          <w:tcPr>
            <w:tcW w:w="1887" w:type="dxa"/>
            <w:vAlign w:val="center"/>
          </w:tcPr>
          <w:p w14:paraId="14C34E59" w14:textId="0240ECF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A89476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7DEBEF5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5B37FF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(56.7)</w:t>
            </w:r>
          </w:p>
        </w:tc>
        <w:tc>
          <w:tcPr>
            <w:tcW w:w="1887" w:type="dxa"/>
            <w:vAlign w:val="center"/>
          </w:tcPr>
          <w:p w14:paraId="701AD4EE" w14:textId="2637BD8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117792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376549C4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5A0E7AF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(59.1)</w:t>
            </w:r>
          </w:p>
        </w:tc>
        <w:tc>
          <w:tcPr>
            <w:tcW w:w="1887" w:type="dxa"/>
            <w:vAlign w:val="center"/>
          </w:tcPr>
          <w:p w14:paraId="0D30A9CB" w14:textId="703C93F7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2B8E3E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7A211F59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406C07C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77 (60.6)</w:t>
            </w:r>
          </w:p>
        </w:tc>
        <w:tc>
          <w:tcPr>
            <w:tcW w:w="1887" w:type="dxa"/>
            <w:vAlign w:val="center"/>
          </w:tcPr>
          <w:p w14:paraId="1663AE05" w14:textId="00B1A76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3E44911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6275DE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1D1772E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3EFC8B4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(64.6)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265762E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220BE627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93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(45.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5D4EE16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6275DE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126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9" w:name="_Toc42615792"/>
      <w:r>
        <w:lastRenderedPageBreak/>
        <w:t>Arrests</w:t>
      </w:r>
      <w:bookmarkEnd w:id="19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015E86C4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274965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42F4944A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20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20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0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FC1F853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0.0</w:t>
            </w: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21" w:name="_Toc42615793"/>
      <w:r w:rsidRPr="00BC4B3B">
        <w:lastRenderedPageBreak/>
        <w:t>Bridge Case Session Minutes</w:t>
      </w:r>
      <w:bookmarkEnd w:id="21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2C4717C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Start w:id="22"/>
            <w:commentRangeStart w:id="23"/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commentRangeEnd w:id="22"/>
            <w:r w:rsidR="00CF367C">
              <w:rPr>
                <w:rStyle w:val="CommentReference"/>
                <w:color w:val="auto"/>
              </w:rPr>
              <w:commentReference w:id="22"/>
            </w:r>
            <w:commentRangeEnd w:id="23"/>
            <w:r w:rsidR="00CF367C">
              <w:rPr>
                <w:rStyle w:val="CommentReference"/>
                <w:color w:val="auto"/>
              </w:rPr>
              <w:commentReference w:id="23"/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304)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40695343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3CA184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7C6295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017D11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6FE36F7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(72.0)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637472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2AC7886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(67.6)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9925D43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(74.0)</w:t>
            </w:r>
          </w:p>
        </w:tc>
      </w:tr>
      <w:tr w:rsidR="00017D11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8D68D8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525BD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0E0BEC4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(10.8)</w:t>
            </w:r>
          </w:p>
        </w:tc>
        <w:tc>
          <w:tcPr>
            <w:tcW w:w="1538" w:type="dxa"/>
            <w:vAlign w:val="center"/>
          </w:tcPr>
          <w:p w14:paraId="09D274D0" w14:textId="688F4BE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(8.0)</w:t>
            </w:r>
          </w:p>
        </w:tc>
      </w:tr>
      <w:tr w:rsidR="00017D11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5FB43834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19623BA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5E068622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(44.1)</w:t>
            </w:r>
          </w:p>
        </w:tc>
        <w:tc>
          <w:tcPr>
            <w:tcW w:w="1538" w:type="dxa"/>
            <w:vAlign w:val="center"/>
          </w:tcPr>
          <w:p w14:paraId="19794082" w14:textId="6639AE5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(52.0)</w:t>
            </w:r>
          </w:p>
        </w:tc>
      </w:tr>
      <w:tr w:rsidR="00017D11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CC9D8B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(22.7)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3E8EDE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3C919B6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(27.5)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7DE460C7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(21.0)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32D0E89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commentRangeStart w:id="24"/>
            <w:r w:rsidR="00017D11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304</w:t>
            </w:r>
            <w:commentRangeEnd w:id="24"/>
            <w:r w:rsidR="00017D11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4"/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25" w:name="_Toc42615794"/>
      <w:r w:rsidR="00FB22D4">
        <w:lastRenderedPageBreak/>
        <w:t>Recruitment</w:t>
      </w:r>
      <w:bookmarkEnd w:id="25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26" w:name="fig_recruitment_by_month"/>
      <w:proofErr w:type="spellStart"/>
      <w:r>
        <w:rPr/>
        <w:drawing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6"/>
      <w:proofErr w:type="spellEnd"/>
    </w:p>
    <w:p w14:paraId="31F3654D" w14:textId="01B147B5" w:rsidR="002865B9" w:rsidRPr="002865B9" w:rsidRDefault="006601D2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6601D2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27" w:name="fig_recruitment_by_year"/>
      <w:proofErr w:type="spellStart"/>
      <w:r>
        <w:rPr/>
        <w:drawing>
          <wp:inline distT="0" distB="0" distL="0" distR="0">
            <wp:extent cx="64008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7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13" w:author="Author" w:initials="A">
    <w:p w14:paraId="69AAE464" w14:textId="729ACF61" w:rsidR="00EF4F44" w:rsidRDefault="00EF4F44">
      <w:pPr>
        <w:pStyle w:val="CommentText"/>
      </w:pPr>
      <w:r>
        <w:rPr>
          <w:rStyle w:val="CommentReference"/>
        </w:rPr>
        <w:annotationRef/>
      </w:r>
      <w:r>
        <w:t>We may want to add a new table showing how many people were dropped.</w:t>
      </w:r>
    </w:p>
  </w:comment>
  <w:comment w:id="15" w:author="Author" w:initials="A">
    <w:p w14:paraId="6B1205F3" w14:textId="4EA53928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16" w:author="Author" w:initials="A">
    <w:p w14:paraId="6D53A8BA" w14:textId="1F531D72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20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  <w:comment w:id="22" w:author="Author" w:initials="A">
    <w:p w14:paraId="6468E8BC" w14:textId="185C9896" w:rsidR="00CF367C" w:rsidRDefault="00CF367C">
      <w:pPr>
        <w:pStyle w:val="CommentText"/>
      </w:pPr>
      <w:r>
        <w:rPr>
          <w:rStyle w:val="CommentReference"/>
        </w:rPr>
        <w:annotationRef/>
      </w:r>
      <w:r>
        <w:t>Renumber tables from here down</w:t>
      </w:r>
    </w:p>
  </w:comment>
  <w:comment w:id="23" w:author="Author" w:initials="A">
    <w:p w14:paraId="23ABF6F3" w14:textId="2AC93573" w:rsidR="00CF367C" w:rsidRDefault="00CF367C">
      <w:pPr>
        <w:pStyle w:val="CommentText"/>
      </w:pPr>
      <w:r>
        <w:rPr>
          <w:rStyle w:val="CommentReference"/>
        </w:rPr>
        <w:annotationRef/>
      </w:r>
      <w:r>
        <w:t xml:space="preserve">Also, this is definitely to most complex table to fill in. Figure out a better layout. </w:t>
      </w:r>
    </w:p>
  </w:comment>
  <w:comment w:id="24" w:author="Author" w:initials="A">
    <w:p w14:paraId="13783CAE" w14:textId="5EE7D944" w:rsidR="00017D11" w:rsidRDefault="00017D11">
      <w:pPr>
        <w:pStyle w:val="CommentText"/>
      </w:pPr>
      <w:r>
        <w:rPr>
          <w:rStyle w:val="CommentReference"/>
        </w:rPr>
        <w:annotationRef/>
      </w:r>
      <w:r>
        <w:t>These are easy to forget to change. Automate.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69AAE464" w15:done="0"/>
  <w15:commentEx w15:paraId="6B1205F3" w15:done="0"/>
  <w15:commentEx w15:paraId="6D53A8BA" w15:done="0"/>
  <w15:commentEx w15:paraId="76853355" w15:done="0"/>
  <w15:commentEx w15:paraId="6468E8BC" w15:done="0"/>
  <w15:commentEx w15:paraId="23ABF6F3" w15:paraIdParent="6468E8BC" w15:done="0"/>
  <w15:commentEx w15:paraId="13783C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69AAE464" w16cid:durableId="255620E6"/>
  <w16cid:commentId w16cid:paraId="6B1205F3" w16cid:durableId="2556213A"/>
  <w16cid:commentId w16cid:paraId="6D53A8BA" w16cid:durableId="25562148"/>
  <w16cid:commentId w16cid:paraId="76853355" w16cid:durableId="2556231E"/>
  <w16cid:commentId w16cid:paraId="6468E8BC" w16cid:durableId="25562360"/>
  <w16cid:commentId w16cid:paraId="23ABF6F3" w16cid:durableId="2556238D"/>
  <w16cid:commentId w16cid:paraId="13783CAE" w16cid:durableId="255624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8C0A" w14:textId="77777777" w:rsidR="006601D2" w:rsidRDefault="006601D2" w:rsidP="005A20E2">
      <w:r>
        <w:separator/>
      </w:r>
    </w:p>
    <w:p w14:paraId="7EBC3372" w14:textId="77777777" w:rsidR="006601D2" w:rsidRDefault="006601D2"/>
    <w:p w14:paraId="150E9820" w14:textId="77777777" w:rsidR="006601D2" w:rsidRDefault="006601D2" w:rsidP="009B4773"/>
    <w:p w14:paraId="6BEEB2E7" w14:textId="77777777" w:rsidR="006601D2" w:rsidRDefault="006601D2" w:rsidP="00513832"/>
    <w:p w14:paraId="3F52395C" w14:textId="77777777" w:rsidR="006601D2" w:rsidRDefault="006601D2"/>
  </w:endnote>
  <w:endnote w:type="continuationSeparator" w:id="0">
    <w:p w14:paraId="5AA5537E" w14:textId="77777777" w:rsidR="006601D2" w:rsidRDefault="006601D2" w:rsidP="005A20E2">
      <w:r>
        <w:continuationSeparator/>
      </w:r>
    </w:p>
    <w:p w14:paraId="1380F80C" w14:textId="77777777" w:rsidR="006601D2" w:rsidRDefault="006601D2"/>
    <w:p w14:paraId="55B88DB8" w14:textId="77777777" w:rsidR="006601D2" w:rsidRDefault="006601D2" w:rsidP="009B4773"/>
    <w:p w14:paraId="2421AFE0" w14:textId="77777777" w:rsidR="006601D2" w:rsidRDefault="006601D2" w:rsidP="00513832"/>
    <w:p w14:paraId="3B64EAA9" w14:textId="77777777" w:rsidR="006601D2" w:rsidRDefault="006601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C0C1" w14:textId="77777777" w:rsidR="006601D2" w:rsidRDefault="006601D2" w:rsidP="005A20E2">
      <w:r>
        <w:separator/>
      </w:r>
    </w:p>
    <w:p w14:paraId="61655BC5" w14:textId="77777777" w:rsidR="006601D2" w:rsidRDefault="006601D2"/>
    <w:p w14:paraId="087E731F" w14:textId="77777777" w:rsidR="006601D2" w:rsidRDefault="006601D2" w:rsidP="009B4773"/>
    <w:p w14:paraId="7613194A" w14:textId="77777777" w:rsidR="006601D2" w:rsidRDefault="006601D2" w:rsidP="00513832"/>
    <w:p w14:paraId="55BE3274" w14:textId="77777777" w:rsidR="006601D2" w:rsidRDefault="006601D2"/>
  </w:footnote>
  <w:footnote w:type="continuationSeparator" w:id="0">
    <w:p w14:paraId="7E7C90DA" w14:textId="77777777" w:rsidR="006601D2" w:rsidRDefault="006601D2" w:rsidP="005A20E2">
      <w:r>
        <w:continuationSeparator/>
      </w:r>
    </w:p>
    <w:p w14:paraId="0BCDE96B" w14:textId="77777777" w:rsidR="006601D2" w:rsidRDefault="006601D2"/>
    <w:p w14:paraId="758068D6" w14:textId="77777777" w:rsidR="006601D2" w:rsidRDefault="006601D2" w:rsidP="009B4773"/>
    <w:p w14:paraId="5A42D812" w14:textId="77777777" w:rsidR="006601D2" w:rsidRDefault="006601D2" w:rsidP="00513832"/>
    <w:p w14:paraId="51680DF8" w14:textId="77777777" w:rsidR="006601D2" w:rsidRDefault="006601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1F62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8646A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1D2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2DF6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E759C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95D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3AD0"/>
    <w:rsid w:val="00BC4B3B"/>
    <w:rsid w:val="00BC7F41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67C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3A34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image" Target="media/image3.png"/>
<Relationship Id="rId18" Type="http://schemas.openxmlformats.org/officeDocument/2006/relationships/footer" Target="footer1.xml"/>
<Relationship Id="rId3" Type="http://schemas.openxmlformats.org/officeDocument/2006/relationships/customXml" Target="../customXml/item3.xml"/>
<Relationship Id="rId21" Type="http://schemas.openxmlformats.org/officeDocument/2006/relationships/fontTable" Target="fontTable.xml"/>
<Relationship Id="rId7" Type="http://schemas.openxmlformats.org/officeDocument/2006/relationships/settings" Target="settings.xml"/>
<Relationship Id="rId12" Type="http://schemas.openxmlformats.org/officeDocument/2006/relationships/image" Target="media/image2.png"/>
<Relationship Id="rId17" Type="http://schemas.openxmlformats.org/officeDocument/2006/relationships/header" Target="header1.xml"/>
<Relationship Id="rId2" Type="http://schemas.openxmlformats.org/officeDocument/2006/relationships/customXml" Target="../customXml/item2.xml"/>
<Relationship Id="rId16" Type="http://schemas.microsoft.com/office/2016/09/relationships/commentsIds" Target="commentsIds.xml"/>
<Relationship Id="rId20" Type="http://schemas.openxmlformats.org/officeDocument/2006/relationships/footer" Target="footer2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image" Target="media/image1.png"/>
<Relationship Id="rId5" Type="http://schemas.openxmlformats.org/officeDocument/2006/relationships/numbering" Target="numbering.xml"/>
<Relationship Id="rId15" Type="http://schemas.microsoft.com/office/2011/relationships/commentsExtended" Target="commentsExtended.xml"/>
<Relationship Id="rId23" Type="http://schemas.openxmlformats.org/officeDocument/2006/relationships/theme" Target="theme/theme1.xml"/>
<Relationship Id="rId10" Type="http://schemas.openxmlformats.org/officeDocument/2006/relationships/endnotes" Target="endnotes.xml"/>
<Relationship Id="rId19" Type="http://schemas.openxmlformats.org/officeDocument/2006/relationships/header" Target="header2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comments" Target="comments.xml"/>
<Relationship Id="rId22" Type="http://schemas.openxmlformats.org/officeDocument/2006/relationships/glossaryDocument" Target="glossary/document.xml"/>
<Relationship Id="rId24" Type="http://schemas.openxmlformats.org/officeDocument/2006/relationships/image" Target="media/filee1b51d9f4ea.jpeg"/>
<Relationship Id="rId25" Type="http://schemas.openxmlformats.org/officeDocument/2006/relationships/image" Target="media/filee1b560cd0fd.jpeg"/>
<Relationship Id="rId26" Type="http://schemas.openxmlformats.org/officeDocument/2006/relationships/image" Target="media/filee1b7839af59.jpe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80874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Link2Care Agenda</dc:title>
  <dc:subject/>
  <dc:creator/>
  <cp:keywords/>
  <dc:description/>
  <cp:lastModifiedBy>aishwarya</cp:lastModifiedBy>
  <cp:revision>1</cp:revision>
  <dcterms:created xsi:type="dcterms:W3CDTF">2021-08-07T12:39:00Z</dcterms:created>
  <dcterms:modified xsi:type="dcterms:W3CDTF">2022-04-18T14:15:45Z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