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9A7F16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9A7F16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52A99EB3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</w:t>
      </w:r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=</w:t>
      </w:r>
      <w:bookmarkStart w:id="2" w:name="n_participants"/>
      <w:r w:rsidR="007C7342">
        <w:rPr>
          <w:rFonts w:ascii="Times New Roman" w:eastAsia="Times New Roman" w:hAnsi="Times New Roman" w:cs="Times New Roman"/>
          <w:b/>
          <w:color w:val="000000" w:themeColor="text1"/>
        </w:rPr>
        <w:t xml:space="preserve"> 299</w:t>
      </w:r>
      <w:proofErr w:type="spellStart"/>
      <w:bookmarkEnd w:id="2"/>
      <w:proofErr w:type="spellEnd"/>
      <w:r w:rsidR="006A284E">
        <w:rPr>
          <w:rFonts w:ascii="Times New Roman" w:eastAsia="Times New Roman" w:hAnsi="Times New Roman" w:cs="Times New Roman"/>
          <w:b/>
          <w:color w:val="000000" w:themeColor="text1"/>
        </w:rPr>
        <w:t xml:space="preserve"> 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Participants as of </w:t>
      </w:r>
      <w:bookmarkStart w:id="3" w:name="date"/>
      <w:r w:rsidR="004D12DB">
        <w:rPr>
          <w:rFonts w:ascii="Times New Roman" w:eastAsia="Times New Roman" w:hAnsi="Times New Roman" w:cs="Times New Roman"/>
          <w:b/>
          <w:color w:val="000000" w:themeColor="text1"/>
        </w:rPr>
        <w:t>November 20, 2020</w:t>
      </w:r>
      <w:bookmarkEnd w:id="3"/>
    </w:p>
    <w:p w14:paraId="395E21C0" w14:textId="70E55F2F" w:rsidR="00DB5C8D" w:rsidRDefault="00DB5C8D" w:rsidP="00CA2A20">
      <w:pPr>
        <w:pStyle w:val="Heading1"/>
      </w:pPr>
      <w:bookmarkStart w:id="4" w:name="_Toc42615786"/>
      <w:r w:rsidRPr="00DB5C8D">
        <w:t>Study Participants</w:t>
      </w:r>
      <w:bookmarkEnd w:id="4"/>
      <w:r w:rsidRPr="00DB5C8D"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080"/>
        <w:tblLook w:firstRow="1" w:lastRow="0" w:firstColumn="0" w:lastColumn="0" w:noHBand="0" w:noVBand="1"/>
      </w:tblPr>
      <w:tblGrid>
        <w:gridCol w:w="5040"/>
        <w:gridCol w:w="5040"/>
      </w:tblGrid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Table 1.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Demographic characteristics of all people screened-in (n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).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Age in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40.5 (10.9)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Gender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218 (84.8)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34 (13.2)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5 (1.9)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Black or African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153 (59.5)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62 (24.1)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42 (16.3)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000000"/>
              </w:rPr>
              <w:t xml:space="preserve">Ethnicity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Non-Hispanic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228 (88.7)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20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Hispanic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29 (11.3)</w:t>
            </w:r>
          </w:p>
        </w:tc>
      </w:tr>
    </w:tbl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6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6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7" w:name="_Toc42615788"/>
      <w:r>
        <w:lastRenderedPageBreak/>
        <w:t>Phone Terminations</w:t>
      </w:r>
      <w:bookmarkEnd w:id="7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8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9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8"/>
      <w:bookmarkEnd w:id="9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10" w:name="_Toc42615789"/>
      <w:r>
        <w:lastRenderedPageBreak/>
        <w:t>Visit Compliance</w:t>
      </w:r>
      <w:bookmarkEnd w:id="10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11" w:name="_Toc42615790"/>
      <w:r>
        <w:t>COVID -19</w:t>
      </w:r>
      <w:bookmarkEnd w:id="11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12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12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3" w:name="_Toc42615792"/>
      <w:r>
        <w:lastRenderedPageBreak/>
        <w:t>Arrests</w:t>
      </w:r>
      <w:bookmarkEnd w:id="13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4" w:name="_Toc42615793"/>
      <w:r w:rsidRPr="00BC4B3B">
        <w:lastRenderedPageBreak/>
        <w:t>Bridge Case Session Minutes</w:t>
      </w:r>
      <w:bookmarkEnd w:id="14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5" w:name="_Toc42615794"/>
      <w:r w:rsidR="00FB22D4">
        <w:lastRenderedPageBreak/>
        <w:t>Recruitment</w:t>
      </w:r>
      <w:bookmarkEnd w:id="15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12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9A7F16" w:rsidP="002865B9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1</w:t>
      </w:r>
      <w:r>
        <w:rPr>
          <w:noProof/>
        </w:rPr>
        <w:fldChar w:fldCharType="end"/>
      </w:r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A7F16" w:rsidP="00BB21F7">
      <w:pPr>
        <w:pStyle w:val="Caption"/>
        <w:spacing w:after="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BB21F7">
        <w:rPr>
          <w:noProof/>
        </w:rPr>
        <w:t>2</w:t>
      </w:r>
      <w:r>
        <w:rPr>
          <w:noProof/>
        </w:rPr>
        <w:fldChar w:fldCharType="end"/>
      </w:r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14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BCC83" w14:textId="77777777" w:rsidR="009A7F16" w:rsidRDefault="009A7F16" w:rsidP="005A20E2">
      <w:pPr>
        <w:spacing w:after="0"/>
      </w:pPr>
      <w:r>
        <w:separator/>
      </w:r>
    </w:p>
    <w:p w14:paraId="24C1A644" w14:textId="77777777" w:rsidR="009A7F16" w:rsidRDefault="009A7F16"/>
    <w:p w14:paraId="34144F07" w14:textId="77777777" w:rsidR="009A7F16" w:rsidRDefault="009A7F16" w:rsidP="009B4773"/>
    <w:p w14:paraId="0A288E99" w14:textId="77777777" w:rsidR="009A7F16" w:rsidRDefault="009A7F16" w:rsidP="00513832"/>
  </w:endnote>
  <w:endnote w:type="continuationSeparator" w:id="0">
    <w:p w14:paraId="1B74C491" w14:textId="77777777" w:rsidR="009A7F16" w:rsidRDefault="009A7F16" w:rsidP="005A20E2">
      <w:pPr>
        <w:spacing w:after="0"/>
      </w:pPr>
      <w:r>
        <w:continuationSeparator/>
      </w:r>
    </w:p>
    <w:p w14:paraId="69A5AD50" w14:textId="77777777" w:rsidR="009A7F16" w:rsidRDefault="009A7F16"/>
    <w:p w14:paraId="13F6D093" w14:textId="77777777" w:rsidR="009A7F16" w:rsidRDefault="009A7F16" w:rsidP="009B4773"/>
    <w:p w14:paraId="7EAC4A33" w14:textId="77777777" w:rsidR="009A7F16" w:rsidRDefault="009A7F16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1A390E" w14:textId="77777777" w:rsidR="009A7F16" w:rsidRDefault="009A7F16" w:rsidP="005A20E2">
      <w:pPr>
        <w:spacing w:after="0"/>
      </w:pPr>
      <w:r>
        <w:separator/>
      </w:r>
    </w:p>
    <w:p w14:paraId="100BAAA0" w14:textId="77777777" w:rsidR="009A7F16" w:rsidRDefault="009A7F16"/>
    <w:p w14:paraId="2A9D7C1E" w14:textId="77777777" w:rsidR="009A7F16" w:rsidRDefault="009A7F16" w:rsidP="009B4773"/>
    <w:p w14:paraId="76AF4304" w14:textId="77777777" w:rsidR="009A7F16" w:rsidRDefault="009A7F16" w:rsidP="00513832"/>
  </w:footnote>
  <w:footnote w:type="continuationSeparator" w:id="0">
    <w:p w14:paraId="05270B79" w14:textId="77777777" w:rsidR="009A7F16" w:rsidRDefault="009A7F16" w:rsidP="005A20E2">
      <w:pPr>
        <w:spacing w:after="0"/>
      </w:pPr>
      <w:r>
        <w:continuationSeparator/>
      </w:r>
    </w:p>
    <w:p w14:paraId="45EFE00C" w14:textId="77777777" w:rsidR="009A7F16" w:rsidRDefault="009A7F16"/>
    <w:p w14:paraId="1E7303F4" w14:textId="77777777" w:rsidR="009A7F16" w:rsidRDefault="009A7F16" w:rsidP="009B4773"/>
    <w:p w14:paraId="3D6B6814" w14:textId="77777777" w:rsidR="009A7F16" w:rsidRDefault="009A7F16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5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paperpile-doc-id" w:val="E146S496H786M417"/>
    <w:docVar w:name="paperpile-doc-name" w:val="l2c_quarterly_report_template.docx"/>
  </w:docVars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E375D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D12DB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A284E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C7342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A7F16"/>
    <w:rsid w:val="009B35B5"/>
    <w:rsid w:val="009B3A56"/>
    <w:rsid w:val="009B4773"/>
    <w:rsid w:val="009C3903"/>
    <w:rsid w:val="009D2556"/>
    <w:rsid w:val="009E0527"/>
    <w:rsid w:val="009E4AC6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82D5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2369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<Relationships 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1745B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1B3294669A4824A8EDD6010B10CE0A">
    <w:name w:val="BD1B3294669A4824A8EDD6010B10CE0A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1424</Words>
  <Characters>8120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Link2Care Agenda</dc:title>
  <dc:subject/>
  <dc:creator/>
  <cp:keywords/>
  <dc:description/>
  <cp:lastModifiedBy>bradcannell</cp:lastModifiedBy>
  <cp:revision>1</cp:revision>
  <dcterms:created xsi:type="dcterms:W3CDTF">2020-11-03T17:31:00Z</dcterms:created>
  <dcterms:modified xsi:type="dcterms:W3CDTF">2020-11-20T16:42:41Z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